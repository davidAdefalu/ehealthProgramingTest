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FB" w:rsidRPr="001951E4" w:rsidRDefault="001951E4">
      <w:pPr>
        <w:pStyle w:val="Title"/>
        <w:rPr>
          <w:sz w:val="56"/>
          <w:szCs w:val="56"/>
        </w:rPr>
      </w:pPr>
      <w:r w:rsidRPr="001951E4">
        <w:rPr>
          <w:sz w:val="56"/>
          <w:szCs w:val="56"/>
        </w:rPr>
        <w:t>Depth First Search (DFS) Algorithm</w:t>
      </w:r>
    </w:p>
    <w:p w:rsidR="002A6FFB" w:rsidRPr="001951E4" w:rsidRDefault="001951E4" w:rsidP="001951E4">
      <w:pPr>
        <w:pStyle w:val="Heading1"/>
      </w:pPr>
      <w:r w:rsidRPr="001951E4">
        <w:t>Introduction</w:t>
      </w:r>
    </w:p>
    <w:p w:rsidR="0081452B" w:rsidRDefault="001951E4" w:rsidP="00D2688F">
      <w:r>
        <w:t>DFS algorithm provides a way to traverse a graph systematically. It also help to give some information about the graph structure. To be able to travel as deep as possible</w:t>
      </w:r>
      <w:r w:rsidR="003A45EB">
        <w:t>, the implemented algorithm can</w:t>
      </w:r>
    </w:p>
    <w:p w:rsidR="0081452B" w:rsidRDefault="0081452B" w:rsidP="00D2688F">
      <w:pPr>
        <w:pStyle w:val="ListParagraph"/>
        <w:numPr>
          <w:ilvl w:val="0"/>
          <w:numId w:val="15"/>
        </w:numPr>
      </w:pPr>
      <w:r>
        <w:t>A</w:t>
      </w:r>
      <w:r w:rsidR="001951E4">
        <w:t>llow the ability t</w:t>
      </w:r>
      <w:r w:rsidR="003A45EB">
        <w:t>o travel along the</w:t>
      </w:r>
      <w:r w:rsidR="001951E4">
        <w:t xml:space="preserve"> neighboring nodes </w:t>
      </w:r>
      <w:r w:rsidR="003A45EB">
        <w:t xml:space="preserve">before backtracking </w:t>
      </w:r>
    </w:p>
    <w:p w:rsidR="0081452B" w:rsidRDefault="0081452B" w:rsidP="00D2688F">
      <w:pPr>
        <w:pStyle w:val="ListParagraph"/>
        <w:numPr>
          <w:ilvl w:val="0"/>
          <w:numId w:val="15"/>
        </w:numPr>
      </w:pPr>
      <w:r>
        <w:t>Prevent visiting a node twice except when backtracking</w:t>
      </w:r>
    </w:p>
    <w:p w:rsidR="003A45EB" w:rsidRPr="0081452B" w:rsidRDefault="003A45EB" w:rsidP="00D2688F">
      <w:pPr>
        <w:pStyle w:val="ListParagraph"/>
        <w:numPr>
          <w:ilvl w:val="0"/>
          <w:numId w:val="15"/>
        </w:numPr>
      </w:pPr>
      <w:r>
        <w:t>Maintain the state of the visited node</w:t>
      </w:r>
    </w:p>
    <w:p w:rsidR="0081452B" w:rsidRDefault="001951E4" w:rsidP="00D2688F">
      <w:r>
        <w:t xml:space="preserve">The ability to backtrack along the visited nodes is </w:t>
      </w:r>
      <w:r w:rsidR="0081452B">
        <w:t xml:space="preserve">provided by the following </w:t>
      </w:r>
    </w:p>
    <w:p w:rsidR="00D2688F" w:rsidRDefault="00D2688F" w:rsidP="00D2688F">
      <w:pPr>
        <w:pStyle w:val="ListParagraph"/>
        <w:numPr>
          <w:ilvl w:val="0"/>
          <w:numId w:val="16"/>
        </w:numPr>
      </w:pPr>
      <w:r>
        <w:t>Ability to track the visited nodes</w:t>
      </w:r>
    </w:p>
    <w:p w:rsidR="003A45EB" w:rsidRPr="003A45EB" w:rsidRDefault="0081452B" w:rsidP="00D2688F">
      <w:pPr>
        <w:pStyle w:val="ListParagraph"/>
        <w:numPr>
          <w:ilvl w:val="0"/>
          <w:numId w:val="16"/>
        </w:numPr>
      </w:pPr>
      <w:r>
        <w:t>Ability to track the state of the nodes</w:t>
      </w:r>
    </w:p>
    <w:p w:rsidR="002A6FFB" w:rsidRDefault="003A45EB" w:rsidP="00D2688F">
      <w:r>
        <w:t xml:space="preserve">The algorithm described here is a recursive algorithm which classifies each </w:t>
      </w:r>
      <w:r w:rsidR="003210DC">
        <w:t>vertex</w:t>
      </w:r>
      <w:r w:rsidRPr="003A45EB">
        <w:t xml:space="preserve"> and </w:t>
      </w:r>
      <w:r w:rsidR="003210DC">
        <w:t>its corresponding edge</w:t>
      </w:r>
      <w:r>
        <w:t xml:space="preserve"> as</w:t>
      </w:r>
      <w:r w:rsidRPr="003A45EB">
        <w:t xml:space="preserve"> a tree. </w:t>
      </w:r>
      <w:r w:rsidR="003210DC">
        <w:t>Each node in the spanning tree can have 1 on the following state</w:t>
      </w:r>
    </w:p>
    <w:p w:rsidR="003210DC" w:rsidRDefault="003210DC" w:rsidP="00D2688F">
      <w:pPr>
        <w:pStyle w:val="ListParagraph"/>
        <w:numPr>
          <w:ilvl w:val="0"/>
          <w:numId w:val="17"/>
        </w:numPr>
      </w:pPr>
      <w:r>
        <w:t>Unvisited</w:t>
      </w:r>
      <w:r w:rsidR="00D2688F">
        <w:t xml:space="preserve"> - White</w:t>
      </w:r>
    </w:p>
    <w:p w:rsidR="003210DC" w:rsidRDefault="003210DC" w:rsidP="00D2688F">
      <w:pPr>
        <w:pStyle w:val="ListParagraph"/>
        <w:numPr>
          <w:ilvl w:val="0"/>
          <w:numId w:val="17"/>
        </w:numPr>
      </w:pPr>
      <w:r>
        <w:t>In-Process</w:t>
      </w:r>
      <w:r w:rsidR="00D2688F">
        <w:t xml:space="preserve"> – Grey (has unvisited connected node)</w:t>
      </w:r>
    </w:p>
    <w:p w:rsidR="003210DC" w:rsidRDefault="003210DC" w:rsidP="00D2688F">
      <w:pPr>
        <w:pStyle w:val="ListParagraph"/>
        <w:numPr>
          <w:ilvl w:val="0"/>
          <w:numId w:val="17"/>
        </w:numPr>
      </w:pPr>
      <w:r>
        <w:t>Processed</w:t>
      </w:r>
      <w:r w:rsidR="00D2688F">
        <w:t xml:space="preserve"> – Black (All connected nodes visited)</w:t>
      </w:r>
    </w:p>
    <w:p w:rsidR="00D2688F" w:rsidRDefault="006B6CD0" w:rsidP="00D2688F">
      <w:pPr>
        <w:pStyle w:val="Heading1"/>
      </w:pPr>
      <w:r>
        <w:t>Code</w:t>
      </w:r>
    </w:p>
    <w:p w:rsidR="006B6CD0" w:rsidRPr="006B6CD0" w:rsidRDefault="006B6CD0" w:rsidP="006B6CD0">
      <w:pPr>
        <w:pStyle w:val="Heading2"/>
      </w:pPr>
      <w:r>
        <w:t>Pseudocode</w:t>
      </w:r>
    </w:p>
    <w:p w:rsidR="00D2688F" w:rsidRPr="00D2688F" w:rsidRDefault="00D2688F" w:rsidP="00D2688F">
      <w:r>
        <w:t>Described below is the pseudocode for the proposed algorithm</w:t>
      </w:r>
    </w:p>
    <w:p w:rsidR="00D2688F" w:rsidRDefault="002151EC" w:rsidP="00D2688F">
      <w:pPr>
        <w:pStyle w:val="ListParagraph"/>
        <w:numPr>
          <w:ilvl w:val="0"/>
          <w:numId w:val="18"/>
        </w:numPr>
      </w:pPr>
      <w:r>
        <w:t>Initially set all vertices as unvisited and mark as white</w:t>
      </w:r>
    </w:p>
    <w:p w:rsidR="00D2688F" w:rsidRDefault="002151EC" w:rsidP="00D2688F">
      <w:pPr>
        <w:pStyle w:val="ListParagraph"/>
        <w:numPr>
          <w:ilvl w:val="0"/>
          <w:numId w:val="18"/>
        </w:numPr>
      </w:pPr>
      <w:r>
        <w:t xml:space="preserve">Start from vertex </w:t>
      </w:r>
      <w:r w:rsidRPr="002151EC">
        <w:rPr>
          <w:b/>
        </w:rPr>
        <w:t>A</w:t>
      </w:r>
      <w:r w:rsidR="00D2688F">
        <w:t xml:space="preserve"> and mark vertex </w:t>
      </w:r>
      <w:r w:rsidR="00D2688F">
        <w:rPr>
          <w:b/>
        </w:rPr>
        <w:t xml:space="preserve">A </w:t>
      </w:r>
      <w:r w:rsidR="00D2688F">
        <w:t>as visited</w:t>
      </w:r>
    </w:p>
    <w:p w:rsidR="00D2688F" w:rsidRDefault="00D2688F" w:rsidP="00D2688F">
      <w:pPr>
        <w:pStyle w:val="ListParagraph"/>
        <w:numPr>
          <w:ilvl w:val="0"/>
          <w:numId w:val="18"/>
        </w:numPr>
      </w:pPr>
      <w:r>
        <w:t>For each connected edge (</w:t>
      </w:r>
      <w:r>
        <w:rPr>
          <w:b/>
        </w:rPr>
        <w:t>B, A</w:t>
      </w:r>
      <w:r>
        <w:t xml:space="preserve">), </w:t>
      </w:r>
      <w:r w:rsidR="002151EC">
        <w:t xml:space="preserve">if </w:t>
      </w:r>
      <w:r w:rsidRPr="00D2688F">
        <w:rPr>
          <w:b/>
        </w:rPr>
        <w:t>B</w:t>
      </w:r>
      <w:r>
        <w:t xml:space="preserve"> is unvisited</w:t>
      </w:r>
      <w:r w:rsidR="002151EC">
        <w:t xml:space="preserve"> mark </w:t>
      </w:r>
      <w:r w:rsidR="002151EC" w:rsidRPr="002151EC">
        <w:rPr>
          <w:b/>
        </w:rPr>
        <w:t>B</w:t>
      </w:r>
      <w:r w:rsidR="002151EC">
        <w:t xml:space="preserve"> as visited and set </w:t>
      </w:r>
      <w:r w:rsidR="002151EC" w:rsidRPr="002151EC">
        <w:rPr>
          <w:b/>
        </w:rPr>
        <w:t>A</w:t>
      </w:r>
      <w:r w:rsidR="002151EC">
        <w:t xml:space="preserve"> as the parent of </w:t>
      </w:r>
      <w:r w:rsidR="002151EC" w:rsidRPr="002151EC">
        <w:rPr>
          <w:b/>
        </w:rPr>
        <w:t>B</w:t>
      </w:r>
      <w:r w:rsidR="002151EC">
        <w:t xml:space="preserve"> Take </w:t>
      </w:r>
      <w:r w:rsidR="002151EC">
        <w:rPr>
          <w:b/>
        </w:rPr>
        <w:t xml:space="preserve"> B </w:t>
      </w:r>
      <w:r w:rsidR="002151EC">
        <w:t xml:space="preserve">as the new vertex and </w:t>
      </w:r>
      <w:r>
        <w:t xml:space="preserve">run depth-first search for </w:t>
      </w:r>
      <w:r w:rsidR="00100756">
        <w:rPr>
          <w:b/>
        </w:rPr>
        <w:t>B</w:t>
      </w:r>
      <w:r>
        <w:t xml:space="preserve"> recursively</w:t>
      </w:r>
      <w:r w:rsidR="002151EC">
        <w:t xml:space="preserve"> for all connected nodes</w:t>
      </w:r>
      <w:r>
        <w:t>.</w:t>
      </w:r>
    </w:p>
    <w:p w:rsidR="00D2688F" w:rsidRPr="00100756" w:rsidRDefault="00D2688F" w:rsidP="00D2688F">
      <w:pPr>
        <w:pStyle w:val="ListParagraph"/>
        <w:numPr>
          <w:ilvl w:val="0"/>
          <w:numId w:val="18"/>
        </w:numPr>
      </w:pPr>
      <w:r>
        <w:t xml:space="preserve">Mark node </w:t>
      </w:r>
      <w:r w:rsidR="00100756" w:rsidRPr="00100756">
        <w:rPr>
          <w:b/>
        </w:rPr>
        <w:t>B</w:t>
      </w:r>
      <w:r w:rsidR="00100756">
        <w:rPr>
          <w:b/>
        </w:rPr>
        <w:t xml:space="preserve"> </w:t>
      </w:r>
      <w:r>
        <w:t>as b</w:t>
      </w:r>
      <w:r w:rsidR="00100756">
        <w:t xml:space="preserve">lack and backtrack to the </w:t>
      </w:r>
      <w:r w:rsidR="00100756" w:rsidRPr="00100756">
        <w:rPr>
          <w:b/>
        </w:rPr>
        <w:t>A</w:t>
      </w:r>
    </w:p>
    <w:p w:rsidR="006B6CD0" w:rsidRDefault="006B6CD0" w:rsidP="006B6CD0">
      <w:pPr>
        <w:pStyle w:val="Heading2"/>
      </w:pPr>
      <w:r>
        <w:t>Implementation</w:t>
      </w:r>
    </w:p>
    <w:p w:rsidR="006B6CD0" w:rsidRDefault="00180F02" w:rsidP="006B6CD0">
      <w:r>
        <w:t>This implementation is written in C#.</w:t>
      </w:r>
    </w:p>
    <w:p w:rsidR="006B6CD0" w:rsidRDefault="00DA7912" w:rsidP="006B6CD0">
      <w:r>
        <w:t>Considering a basic Quick-Union tree where each node maintains a reference to its parent as shown below</w:t>
      </w:r>
    </w:p>
    <w:p w:rsidR="00DA7912" w:rsidRDefault="00DA7912" w:rsidP="006B6CD0">
      <w:r w:rsidRPr="00DA7912">
        <w:rPr>
          <w:noProof/>
          <w:color w:val="000000"/>
          <w:sz w:val="27"/>
          <w:szCs w:val="27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511B9B" wp14:editId="369CC1E2">
                <wp:simplePos x="0" y="0"/>
                <wp:positionH relativeFrom="column">
                  <wp:posOffset>904875</wp:posOffset>
                </wp:positionH>
                <wp:positionV relativeFrom="paragraph">
                  <wp:posOffset>265430</wp:posOffset>
                </wp:positionV>
                <wp:extent cx="15811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912" w:rsidRPr="00DA7912" w:rsidRDefault="00DA79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7912">
                              <w:rPr>
                                <w:sz w:val="24"/>
                                <w:szCs w:val="24"/>
                              </w:rPr>
                              <w:t>1       2       3       4      5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1B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25pt;margin-top:20.9pt;width:124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" stroked="f">
                <v:textbox>
                  <w:txbxContent>
                    <w:p w:rsidR="00DA7912" w:rsidRPr="00DA7912" w:rsidRDefault="00DA7912">
                      <w:pPr>
                        <w:rPr>
                          <w:sz w:val="24"/>
                          <w:szCs w:val="24"/>
                        </w:rPr>
                      </w:pPr>
                      <w:r w:rsidRPr="00DA7912">
                        <w:rPr>
                          <w:sz w:val="24"/>
                          <w:szCs w:val="24"/>
                        </w:rPr>
                        <w:t>1       2       3       4      5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7912" w:rsidRDefault="00DA7912" w:rsidP="006B6CD0">
      <w:pPr>
        <w:rPr>
          <w:sz w:val="28"/>
          <w:szCs w:val="28"/>
        </w:rPr>
      </w:pPr>
      <w:r>
        <w:tab/>
      </w:r>
      <w:r>
        <w:tab/>
        <w:t xml:space="preserve">      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435"/>
        <w:gridCol w:w="465"/>
        <w:gridCol w:w="450"/>
        <w:gridCol w:w="450"/>
        <w:gridCol w:w="450"/>
      </w:tblGrid>
      <w:tr w:rsidR="00DA7912" w:rsidTr="00DA7912">
        <w:tc>
          <w:tcPr>
            <w:tcW w:w="435" w:type="dxa"/>
          </w:tcPr>
          <w:p w:rsidR="00DA7912" w:rsidRDefault="00DA7912" w:rsidP="006B6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5" w:type="dxa"/>
          </w:tcPr>
          <w:p w:rsidR="00DA7912" w:rsidRDefault="00DA7912" w:rsidP="006B6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" w:type="dxa"/>
          </w:tcPr>
          <w:p w:rsidR="00DA7912" w:rsidRDefault="00DA7912" w:rsidP="006B6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" w:type="dxa"/>
          </w:tcPr>
          <w:p w:rsidR="00DA7912" w:rsidRDefault="00DA7912" w:rsidP="006B6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" w:type="dxa"/>
          </w:tcPr>
          <w:p w:rsidR="00DA7912" w:rsidRDefault="00DA7912" w:rsidP="006B6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DA7912" w:rsidRDefault="00DA7912" w:rsidP="006B6CD0">
      <w:pPr>
        <w:rPr>
          <w:sz w:val="28"/>
          <w:szCs w:val="28"/>
        </w:rPr>
      </w:pPr>
    </w:p>
    <w:p w:rsidR="00906D74" w:rsidRDefault="00906D74" w:rsidP="00906D74">
      <w:r>
        <w:t>The following code below encapsulates the recursive algorithm</w:t>
      </w:r>
    </w:p>
    <w:p w:rsidR="00906D74" w:rsidRDefault="00906D74" w:rsidP="00906D74">
      <w:r>
        <w:t>public class DepthFirstSearch</w:t>
      </w:r>
    </w:p>
    <w:p w:rsidR="00906D74" w:rsidRDefault="00906D74" w:rsidP="00906D74">
      <w:r>
        <w:t xml:space="preserve">    {</w:t>
      </w:r>
    </w:p>
    <w:p w:rsidR="00906D74" w:rsidRDefault="00906D74" w:rsidP="00906D74">
      <w:r>
        <w:t xml:space="preserve">        enum NodeState</w:t>
      </w:r>
    </w:p>
    <w:p w:rsidR="00906D74" w:rsidRDefault="00906D74" w:rsidP="00906D74">
      <w:r>
        <w:t xml:space="preserve">        {</w:t>
      </w:r>
    </w:p>
    <w:p w:rsidR="00906D74" w:rsidRDefault="00906D74" w:rsidP="00906D74">
      <w:r>
        <w:t xml:space="preserve">            White=1, Gray=2, Black=3</w:t>
      </w:r>
    </w:p>
    <w:p w:rsidR="00906D74" w:rsidRDefault="00906D74" w:rsidP="00906D74">
      <w:r>
        <w:t xml:space="preserve">        }</w:t>
      </w:r>
    </w:p>
    <w:p w:rsidR="00906D74" w:rsidRDefault="00906D74" w:rsidP="00906D74"/>
    <w:p w:rsidR="00906D74" w:rsidRDefault="00906D74" w:rsidP="00906D74">
      <w:r>
        <w:t xml:space="preserve">        int[] nodeParent = {1, 1, 2, 3, 1};</w:t>
      </w:r>
    </w:p>
    <w:p w:rsidR="00906D74" w:rsidRDefault="00906D74" w:rsidP="00906D74">
      <w:r>
        <w:t xml:space="preserve">        int nodeCount = 5;</w:t>
      </w:r>
    </w:p>
    <w:p w:rsidR="00906D74" w:rsidRDefault="00906D74" w:rsidP="00906D74"/>
    <w:p w:rsidR="00906D74" w:rsidRDefault="00906D74" w:rsidP="00906D74">
      <w:r>
        <w:t xml:space="preserve">        public</w:t>
      </w:r>
      <w:r w:rsidR="00004207">
        <w:t xml:space="preserve"> void </w:t>
      </w:r>
      <w:r>
        <w:t xml:space="preserve"> </w:t>
      </w:r>
      <w:r w:rsidR="00004207">
        <w:t>Start</w:t>
      </w:r>
      <w:r>
        <w:t>DepthFirstSearch()</w:t>
      </w:r>
    </w:p>
    <w:p w:rsidR="00906D74" w:rsidRDefault="00906D74" w:rsidP="00906D74">
      <w:r>
        <w:t xml:space="preserve">        {</w:t>
      </w:r>
    </w:p>
    <w:p w:rsidR="00906D74" w:rsidRDefault="00197B77" w:rsidP="00906D7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5CB2E" wp14:editId="4710631A">
                <wp:simplePos x="0" y="0"/>
                <wp:positionH relativeFrom="column">
                  <wp:posOffset>2486025</wp:posOffset>
                </wp:positionH>
                <wp:positionV relativeFrom="paragraph">
                  <wp:posOffset>259081</wp:posOffset>
                </wp:positionV>
                <wp:extent cx="45719" cy="495300"/>
                <wp:effectExtent l="38100" t="76200" r="202565" b="952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bentConnector3">
                          <a:avLst>
                            <a:gd name="adj1" fmla="val 4655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18F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195.75pt;margin-top:20.4pt;width:3.6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" adj="100558" strokecolor="#1cade4 [3204]" strokeweight=".5pt">
                <v:stroke startarrow="block" endarrow="block"/>
              </v:shape>
            </w:pict>
          </mc:Fallback>
        </mc:AlternateContent>
      </w:r>
      <w:r w:rsidR="00906D74">
        <w:t xml:space="preserve">            int[] state = new int[nodeCount];</w:t>
      </w:r>
    </w:p>
    <w:p w:rsidR="00906D74" w:rsidRPr="00C258B9" w:rsidRDefault="00DB59D4" w:rsidP="00906D74">
      <w:pPr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6FAD36" wp14:editId="7F54D95D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283845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B77" w:rsidRPr="00197B77" w:rsidRDefault="00197B77">
                            <w:r w:rsidRPr="00197B77">
                              <w:t>Running Time</w:t>
                            </w:r>
                            <w:r>
                              <w:t xml:space="preserve"> =</w:t>
                            </w:r>
                            <w:r w:rsidRPr="00197B77">
                              <w:t xml:space="preserve"> </w:t>
                            </w:r>
                            <w:r w:rsidRPr="00197B77">
                              <w:rPr>
                                <w:b/>
                              </w:rPr>
                              <w:t>O</w:t>
                            </w:r>
                            <w:r w:rsidR="002151EC">
                              <w:rPr>
                                <w:b/>
                              </w:rPr>
                              <w:t>(</w:t>
                            </w:r>
                            <w:r w:rsidR="00C258B9">
                              <w:rPr>
                                <w:b/>
                              </w:rPr>
                              <w:t>V</w:t>
                            </w:r>
                            <w:r w:rsidR="002151E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FAD36" id="_x0000_s1027" type="#_x0000_t202" style="position:absolute;margin-left:172.3pt;margin-top:5.95pt;width:223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" filled="f">
                <v:stroke opacity="0"/>
                <v:textbox style="mso-fit-shape-to-text:t">
                  <w:txbxContent>
                    <w:p w:rsidR="00197B77" w:rsidRPr="00197B77" w:rsidRDefault="00197B77">
                      <w:r w:rsidRPr="00197B77">
                        <w:t>Running Time</w:t>
                      </w:r>
                      <w:r>
                        <w:t xml:space="preserve"> =</w:t>
                      </w:r>
                      <w:r w:rsidRPr="00197B77">
                        <w:t xml:space="preserve"> </w:t>
                      </w:r>
                      <w:r w:rsidRPr="00197B77">
                        <w:rPr>
                          <w:b/>
                        </w:rPr>
                        <w:t>O</w:t>
                      </w:r>
                      <w:r w:rsidR="002151EC">
                        <w:rPr>
                          <w:b/>
                        </w:rPr>
                        <w:t>(</w:t>
                      </w:r>
                      <w:r w:rsidR="00C258B9">
                        <w:rPr>
                          <w:b/>
                        </w:rPr>
                        <w:t>V</w:t>
                      </w:r>
                      <w:r w:rsidR="002151EC"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7B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3C270" wp14:editId="77E7340D">
                <wp:simplePos x="0" y="0"/>
                <wp:positionH relativeFrom="column">
                  <wp:posOffset>2695575</wp:posOffset>
                </wp:positionH>
                <wp:positionV relativeFrom="paragraph">
                  <wp:posOffset>211455</wp:posOffset>
                </wp:positionV>
                <wp:extent cx="419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8AF7D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6.65pt" to="245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" strokecolor="#1cade4 [3204]" strokeweight=".5pt">
                <v:stroke joinstyle="miter"/>
              </v:line>
            </w:pict>
          </mc:Fallback>
        </mc:AlternateContent>
      </w:r>
      <w:r w:rsidR="00906D74">
        <w:t xml:space="preserve">            </w:t>
      </w:r>
      <w:r w:rsidR="00906D74" w:rsidRPr="00C258B9">
        <w:rPr>
          <w:b/>
        </w:rPr>
        <w:t>for (int i = 0; i &lt; nodeCount; i++)</w:t>
      </w:r>
    </w:p>
    <w:p w:rsidR="00906D74" w:rsidRPr="00C258B9" w:rsidRDefault="00906D74" w:rsidP="00906D74">
      <w:pPr>
        <w:rPr>
          <w:b/>
        </w:rPr>
      </w:pPr>
      <w:r>
        <w:t xml:space="preserve">                  </w:t>
      </w:r>
      <w:r w:rsidRPr="00C258B9">
        <w:rPr>
          <w:b/>
        </w:rPr>
        <w:t>state[i] = (int)NodeState.White;</w:t>
      </w:r>
    </w:p>
    <w:p w:rsidR="00906D74" w:rsidRDefault="00906D74" w:rsidP="00906D74">
      <w:r>
        <w:t xml:space="preserve">            runDFS(0, state);</w:t>
      </w:r>
    </w:p>
    <w:p w:rsidR="00906D74" w:rsidRDefault="00906D74" w:rsidP="00906D74">
      <w:r>
        <w:t xml:space="preserve">        }</w:t>
      </w:r>
    </w:p>
    <w:p w:rsidR="00906D74" w:rsidRDefault="00906D74" w:rsidP="00906D74"/>
    <w:p w:rsidR="00906D74" w:rsidRDefault="00906D74" w:rsidP="00906D74">
      <w:r>
        <w:t xml:space="preserve">        public void runDFS(int u, int[] state)</w:t>
      </w:r>
    </w:p>
    <w:p w:rsidR="00906D74" w:rsidRDefault="00906D74" w:rsidP="00906D74">
      <w:r>
        <w:t xml:space="preserve">        {</w:t>
      </w:r>
    </w:p>
    <w:p w:rsidR="00906D74" w:rsidRDefault="00C258B9" w:rsidP="00906D74">
      <w:r w:rsidRPr="00C258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9CD6F" wp14:editId="631AE4D4">
                <wp:simplePos x="0" y="0"/>
                <wp:positionH relativeFrom="margin">
                  <wp:posOffset>2332990</wp:posOffset>
                </wp:positionH>
                <wp:positionV relativeFrom="paragraph">
                  <wp:posOffset>266700</wp:posOffset>
                </wp:positionV>
                <wp:extent cx="690245" cy="809625"/>
                <wp:effectExtent l="38100" t="76200" r="1443355" b="857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245" cy="809625"/>
                        </a:xfrm>
                        <a:prstGeom prst="bentConnector3">
                          <a:avLst>
                            <a:gd name="adj1" fmla="val -20368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9092" id="Elbow Connector 5" o:spid="_x0000_s1026" type="#_x0000_t34" style="position:absolute;margin-left:183.7pt;margin-top:21pt;width:54.35pt;height:6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" adj="-43996" strokecolor="#1cade4 [3204]" strokeweight=".5pt">
                <v:stroke startarrow="block" endarrow="block"/>
                <w10:wrap anchorx="margin"/>
              </v:shape>
            </w:pict>
          </mc:Fallback>
        </mc:AlternateContent>
      </w:r>
      <w:r w:rsidR="00906D74">
        <w:t xml:space="preserve">            state[u] = (int)NodeState.Gray;</w:t>
      </w:r>
    </w:p>
    <w:p w:rsidR="00906D74" w:rsidRPr="00C258B9" w:rsidRDefault="00906D74" w:rsidP="00906D74">
      <w:pPr>
        <w:rPr>
          <w:b/>
        </w:rPr>
      </w:pPr>
      <w:r>
        <w:t xml:space="preserve">            </w:t>
      </w:r>
      <w:r w:rsidRPr="00C258B9">
        <w:rPr>
          <w:b/>
        </w:rPr>
        <w:t>for (int v = 0; v &lt; nodeCount; v++)</w:t>
      </w:r>
    </w:p>
    <w:p w:rsidR="00906D74" w:rsidRDefault="00C258B9" w:rsidP="00906D74">
      <w:r w:rsidRPr="00C258B9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6AF7AE" wp14:editId="00ACD5E9">
                <wp:simplePos x="0" y="0"/>
                <wp:positionH relativeFrom="margin">
                  <wp:posOffset>4476750</wp:posOffset>
                </wp:positionH>
                <wp:positionV relativeFrom="paragraph">
                  <wp:posOffset>9525</wp:posOffset>
                </wp:positionV>
                <wp:extent cx="149542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8B9" w:rsidRPr="00197B77" w:rsidRDefault="00C258B9" w:rsidP="00C258B9">
                            <w:r w:rsidRPr="00197B77">
                              <w:t>Running Time</w:t>
                            </w:r>
                            <w:r>
                              <w:t xml:space="preserve"> =</w:t>
                            </w:r>
                            <w:r w:rsidRPr="00197B77">
                              <w:t xml:space="preserve"> </w:t>
                            </w:r>
                            <w:r w:rsidRPr="00197B77">
                              <w:rPr>
                                <w:b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AF7AE" id="_x0000_s1028" type="#_x0000_t202" style="position:absolute;margin-left:352.5pt;margin-top:.75pt;width:117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" filled="f">
                <v:stroke opacity="0"/>
                <v:textbox style="mso-fit-shape-to-text:t">
                  <w:txbxContent>
                    <w:p w:rsidR="00C258B9" w:rsidRPr="00197B77" w:rsidRDefault="00C258B9" w:rsidP="00C258B9">
                      <w:r w:rsidRPr="00197B77">
                        <w:t>Running Time</w:t>
                      </w:r>
                      <w:r>
                        <w:t xml:space="preserve"> =</w:t>
                      </w:r>
                      <w:r w:rsidRPr="00197B77">
                        <w:t xml:space="preserve"> </w:t>
                      </w:r>
                      <w:r w:rsidRPr="00197B77">
                        <w:rPr>
                          <w:b/>
                        </w:rPr>
                        <w:t>O</w:t>
                      </w:r>
                      <w:r>
                        <w:rPr>
                          <w:b/>
                        </w:rPr>
                        <w:t>(E)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E2626" wp14:editId="78BA3F7E">
                <wp:simplePos x="0" y="0"/>
                <wp:positionH relativeFrom="column">
                  <wp:posOffset>4438650</wp:posOffset>
                </wp:positionH>
                <wp:positionV relativeFrom="paragraph">
                  <wp:posOffset>142875</wp:posOffset>
                </wp:positionV>
                <wp:extent cx="10985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2B049" id="Straight Connector 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5pt,11.25pt" to="358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" strokecolor="#1cade4 [3204]" strokeweight=".5pt">
                <v:stroke joinstyle="miter"/>
              </v:line>
            </w:pict>
          </mc:Fallback>
        </mc:AlternateContent>
      </w:r>
      <w:r w:rsidR="00906D74">
        <w:t xml:space="preserve">              </w:t>
      </w:r>
      <w:r w:rsidR="00906D74" w:rsidRPr="00C258B9">
        <w:rPr>
          <w:b/>
        </w:rPr>
        <w:t xml:space="preserve">  if (IsConnected(u, v) &amp;&amp; state[v] == (int)NodeState.White)</w:t>
      </w:r>
    </w:p>
    <w:p w:rsidR="00906D74" w:rsidRPr="00C258B9" w:rsidRDefault="00906D74" w:rsidP="00906D74">
      <w:pPr>
        <w:rPr>
          <w:b/>
        </w:rPr>
      </w:pPr>
      <w:r>
        <w:t xml:space="preserve">                    </w:t>
      </w:r>
      <w:r w:rsidRPr="00C258B9">
        <w:rPr>
          <w:b/>
        </w:rPr>
        <w:t>runDFS(v, state);</w:t>
      </w:r>
    </w:p>
    <w:p w:rsidR="00906D74" w:rsidRDefault="00906D74" w:rsidP="00906D74">
      <w:r>
        <w:t xml:space="preserve">            state[u] = (int)NodeState.Black;</w:t>
      </w:r>
    </w:p>
    <w:p w:rsidR="00906D74" w:rsidRDefault="00906D74" w:rsidP="00906D74">
      <w:r>
        <w:t xml:space="preserve">        }</w:t>
      </w:r>
    </w:p>
    <w:p w:rsidR="00906D74" w:rsidRDefault="00906D74" w:rsidP="00906D74"/>
    <w:p w:rsidR="00906D74" w:rsidRDefault="00906D74" w:rsidP="00906D74">
      <w:r>
        <w:lastRenderedPageBreak/>
        <w:t xml:space="preserve">        private bool IsConnected(int u, int v)</w:t>
      </w:r>
    </w:p>
    <w:p w:rsidR="00906D74" w:rsidRDefault="00906D74" w:rsidP="00906D74">
      <w:r>
        <w:t xml:space="preserve">        {</w:t>
      </w:r>
    </w:p>
    <w:p w:rsidR="00906D74" w:rsidRDefault="00906D74" w:rsidP="00906D74">
      <w:r>
        <w:t xml:space="preserve">            return nodeParent[u] == nodeParent[v];</w:t>
      </w:r>
    </w:p>
    <w:p w:rsidR="00906D74" w:rsidRDefault="00906D74" w:rsidP="00906D74">
      <w:r>
        <w:t xml:space="preserve">        }</w:t>
      </w:r>
    </w:p>
    <w:p w:rsidR="00906D74" w:rsidRPr="00DA7912" w:rsidRDefault="00906D74" w:rsidP="00906D74">
      <w:r>
        <w:t xml:space="preserve">    }</w:t>
      </w:r>
    </w:p>
    <w:p w:rsidR="003D30EC" w:rsidRPr="003D30EC" w:rsidRDefault="003D30EC" w:rsidP="003D30EC">
      <w:pPr>
        <w:pStyle w:val="Heading2"/>
      </w:pPr>
      <w:r>
        <w:t>DFS Running Time</w:t>
      </w:r>
    </w:p>
    <w:p w:rsidR="00EC2C9F" w:rsidRDefault="00004207" w:rsidP="003210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As shown above the loop in the </w:t>
      </w:r>
      <w:r w:rsidRPr="00004207">
        <w:rPr>
          <w:color w:val="000000"/>
          <w:sz w:val="27"/>
          <w:szCs w:val="27"/>
        </w:rPr>
        <w:t>StartDepthFirstSearch()</w:t>
      </w:r>
      <w:r>
        <w:rPr>
          <w:color w:val="000000"/>
          <w:sz w:val="27"/>
          <w:szCs w:val="27"/>
        </w:rPr>
        <w:t xml:space="preserve"> method have a runtime of O(V) irrespective of the time it takes to excute the runDFS( ) call since each node in the arrayis accessed only once.</w:t>
      </w:r>
    </w:p>
    <w:p w:rsidR="00004207" w:rsidRDefault="00004207" w:rsidP="003210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Also the method runDFS(u, int[] states) is called only once for each white(unvisited) vertex v. This is guaranteed by marking the vertex state as visited (Gray) once the runDFS is called</w:t>
      </w:r>
      <w:r w:rsidR="000A6122">
        <w:rPr>
          <w:color w:val="000000"/>
          <w:sz w:val="27"/>
          <w:szCs w:val="27"/>
        </w:rPr>
        <w:t xml:space="preserve"> (Cormen T, 2009</w:t>
      </w:r>
      <w:bookmarkStart w:id="0" w:name="_GoBack"/>
      <w:bookmarkEnd w:id="0"/>
      <w:r w:rsidR="000A6122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 The runtime is therefore O(E) since each vertex is visited only once.</w:t>
      </w:r>
    </w:p>
    <w:p w:rsidR="00004207" w:rsidRDefault="00004207" w:rsidP="003210D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overall runtime is therefore O(V+E);</w:t>
      </w:r>
    </w:p>
    <w:p w:rsidR="00EC2C9F" w:rsidRDefault="000A6122" w:rsidP="000A6122">
      <w:pPr>
        <w:pStyle w:val="Heading1"/>
      </w:pPr>
      <w:r>
        <w:t>References</w:t>
      </w:r>
    </w:p>
    <w:p w:rsidR="000A6122" w:rsidRPr="000A6122" w:rsidRDefault="000A6122" w:rsidP="000A6122"/>
    <w:p w:rsidR="000A6122" w:rsidRDefault="000A6122" w:rsidP="000A6122">
      <w:r w:rsidRPr="000A6122">
        <w:t>Techie Me, 'Depth First Traversal - Techie Me' (2015) &lt;http://techieme.in/depth-first-traversal/&gt; accessed 8 November 2015</w:t>
      </w:r>
    </w:p>
    <w:p w:rsidR="000A6122" w:rsidRPr="000A6122" w:rsidRDefault="000A6122" w:rsidP="000A6122">
      <w:r w:rsidRPr="000A6122">
        <w:t>Cormen T, Introduction To Algorithms (MIT Press 2009)</w:t>
      </w:r>
    </w:p>
    <w:sectPr w:rsidR="000A6122" w:rsidRPr="000A61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A2A" w:rsidRDefault="00A14A2A">
      <w:pPr>
        <w:spacing w:after="0" w:line="240" w:lineRule="auto"/>
      </w:pPr>
      <w:r>
        <w:separator/>
      </w:r>
    </w:p>
  </w:endnote>
  <w:endnote w:type="continuationSeparator" w:id="0">
    <w:p w:rsidR="00A14A2A" w:rsidRDefault="00A1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A2A" w:rsidRDefault="00A14A2A">
      <w:pPr>
        <w:spacing w:after="0" w:line="240" w:lineRule="auto"/>
      </w:pPr>
      <w:r>
        <w:separator/>
      </w:r>
    </w:p>
  </w:footnote>
  <w:footnote w:type="continuationSeparator" w:id="0">
    <w:p w:rsidR="00A14A2A" w:rsidRDefault="00A14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2EB7"/>
    <w:multiLevelType w:val="hybridMultilevel"/>
    <w:tmpl w:val="B25A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2334"/>
    <w:multiLevelType w:val="hybridMultilevel"/>
    <w:tmpl w:val="D06A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54213"/>
    <w:multiLevelType w:val="hybridMultilevel"/>
    <w:tmpl w:val="2A6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D7316"/>
    <w:multiLevelType w:val="hybridMultilevel"/>
    <w:tmpl w:val="E3EC988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B2F2D14"/>
    <w:multiLevelType w:val="hybridMultilevel"/>
    <w:tmpl w:val="67A6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868"/>
    <w:multiLevelType w:val="hybridMultilevel"/>
    <w:tmpl w:val="BAD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A52F2"/>
    <w:multiLevelType w:val="multilevel"/>
    <w:tmpl w:val="BD90B4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0"/>
  </w:num>
  <w:num w:numId="15">
    <w:abstractNumId w:val="5"/>
  </w:num>
  <w:num w:numId="16">
    <w:abstractNumId w:val="4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E4"/>
    <w:rsid w:val="00004207"/>
    <w:rsid w:val="0007085B"/>
    <w:rsid w:val="000A155B"/>
    <w:rsid w:val="000A6122"/>
    <w:rsid w:val="00100756"/>
    <w:rsid w:val="00180F02"/>
    <w:rsid w:val="001951E4"/>
    <w:rsid w:val="00197B77"/>
    <w:rsid w:val="002151EC"/>
    <w:rsid w:val="002A6FFB"/>
    <w:rsid w:val="003210DC"/>
    <w:rsid w:val="003A45EB"/>
    <w:rsid w:val="003D30EC"/>
    <w:rsid w:val="006B6CD0"/>
    <w:rsid w:val="0081452B"/>
    <w:rsid w:val="00906D74"/>
    <w:rsid w:val="00A14A2A"/>
    <w:rsid w:val="00AF5842"/>
    <w:rsid w:val="00C07E15"/>
    <w:rsid w:val="00C258B9"/>
    <w:rsid w:val="00C608F8"/>
    <w:rsid w:val="00D2688F"/>
    <w:rsid w:val="00DA7912"/>
    <w:rsid w:val="00DB59D4"/>
    <w:rsid w:val="00EC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67B0F-6EC8-4AA7-99C8-6846E150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51E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E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8" w:space="1" w:color="D1EEF9" w:themeColor="accent1" w:themeTint="33"/>
        <w:left w:val="single" w:sz="48" w:space="4" w:color="D1EEF9" w:themeColor="accent1" w:themeTint="33"/>
        <w:bottom w:val="single" w:sz="48" w:space="1" w:color="D1EEF9" w:themeColor="accent1" w:themeTint="33"/>
        <w:right w:val="single" w:sz="48" w:space="4" w:color="D1EEF9" w:themeColor="accent1" w:themeTint="33"/>
      </w:pBdr>
      <w:shd w:val="clear" w:color="auto" w:fill="D1EEF9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shd w:val="clear" w:color="auto" w:fill="D1EEF9" w:themeFill="accent1" w:themeFillTint="33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CADE4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unhideWhenUsed/>
    <w:rsid w:val="0019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DA7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>
  <b:Source>
    <b:Tag>alg09</b:Tag>
    <b:SourceType>InternetSite</b:SourceType>
    <b:Guid>{92C3A214-F394-4CD8-A972-2DF4AE46308A}</b:Guid>
    <b:Title>Algorithms and DataStructure</b:Title>
    <b:Year>2009</b:Year>
    <b:Author>
      <b:Author>
        <b:NameList>
          <b:Person>
            <b:Last>algolist</b:Last>
          </b:Person>
        </b:NameList>
      </b:Author>
    </b:Author>
    <b:InternetSiteTitle>algolist</b:InternetSiteTitle>
    <b:URL>http://www.algolist.net/Algorithms/Graph/Undirected/Depth-first_search</b:URL>
    <b:RefOrder>1</b:RefOrder>
  </b:Source>
</b:Sources>
</file>

<file path=customXml/itemProps1.xml><?xml version="1.0" encoding="utf-8"?>
<ds:datastoreItem xmlns:ds="http://schemas.openxmlformats.org/officeDocument/2006/customXml" ds:itemID="{1A3EA57F-50D6-4332-9CCE-01AA922839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9C9973-811A-4805-998A-132AD45D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261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Adefalu</cp:lastModifiedBy>
  <cp:revision>4</cp:revision>
  <dcterms:created xsi:type="dcterms:W3CDTF">2015-11-07T19:58:00Z</dcterms:created>
  <dcterms:modified xsi:type="dcterms:W3CDTF">2015-11-08T08:10:00Z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TC039859479991</vt:lpwstr>
  </property>
</Properties>
</file>